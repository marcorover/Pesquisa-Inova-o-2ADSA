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35646" w14:textId="77777777"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14:paraId="6E39639A" w14:textId="77777777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14:paraId="10718649" w14:textId="77777777"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14:paraId="55988D1A" w14:textId="77777777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14:paraId="2AAEF6EB" w14:textId="77777777"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15436579" w14:textId="77777777"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14:paraId="523375D0" w14:textId="77777777" w:rsidTr="00B30ED2">
        <w:trPr>
          <w:trHeight w:val="340"/>
        </w:trPr>
        <w:tc>
          <w:tcPr>
            <w:tcW w:w="4139" w:type="dxa"/>
            <w:vAlign w:val="center"/>
          </w:tcPr>
          <w:p w14:paraId="5869F67C" w14:textId="17B0C8BF" w:rsidR="00B30ED2" w:rsidRPr="00C52528" w:rsidRDefault="00D975E7" w:rsidP="001F03B2">
            <w:pPr>
              <w:jc w:val="center"/>
            </w:pPr>
            <w:r>
              <w:t>30/08/2019</w:t>
            </w:r>
          </w:p>
        </w:tc>
        <w:tc>
          <w:tcPr>
            <w:tcW w:w="4536" w:type="dxa"/>
            <w:vAlign w:val="center"/>
          </w:tcPr>
          <w:p w14:paraId="7421DD4B" w14:textId="60A1A194" w:rsidR="00B30ED2" w:rsidRPr="00C52528" w:rsidRDefault="00D975E7" w:rsidP="001F03B2">
            <w:pPr>
              <w:jc w:val="center"/>
            </w:pPr>
            <w:r>
              <w:t>OPEN LAB – BANDTEC- 1ºANDAR</w:t>
            </w:r>
          </w:p>
        </w:tc>
      </w:tr>
    </w:tbl>
    <w:p w14:paraId="1B3B983D" w14:textId="77777777" w:rsidR="0055540E" w:rsidRDefault="0055540E" w:rsidP="003D377B"/>
    <w:p w14:paraId="584C104F" w14:textId="77777777" w:rsidR="00B36089" w:rsidRDefault="00B36089" w:rsidP="00B36089"/>
    <w:p w14:paraId="791A90B8" w14:textId="77777777" w:rsidR="00B36089" w:rsidRDefault="00B36089" w:rsidP="00F4660E">
      <w:pPr>
        <w:pStyle w:val="Ttulo1"/>
      </w:pPr>
      <w:r w:rsidRPr="00033EFC">
        <w:t>Participantes</w:t>
      </w:r>
    </w:p>
    <w:p w14:paraId="0B2EE3E0" w14:textId="77777777" w:rsidR="00B36089" w:rsidRDefault="00B36089" w:rsidP="003420BA"/>
    <w:p w14:paraId="20E8B3C3" w14:textId="7D043864" w:rsidR="00B36089" w:rsidRDefault="00D975E7" w:rsidP="00D975E7">
      <w:pPr>
        <w:pStyle w:val="PargrafodaLista"/>
        <w:numPr>
          <w:ilvl w:val="0"/>
          <w:numId w:val="1"/>
        </w:numPr>
      </w:pPr>
      <w:r>
        <w:t>ALEX BUARQUE;</w:t>
      </w:r>
    </w:p>
    <w:p w14:paraId="7AF6FD3D" w14:textId="25F45A14" w:rsidR="00D975E7" w:rsidRDefault="00D975E7" w:rsidP="00D975E7">
      <w:pPr>
        <w:pStyle w:val="PargrafodaLista"/>
        <w:numPr>
          <w:ilvl w:val="0"/>
          <w:numId w:val="1"/>
        </w:numPr>
      </w:pPr>
      <w:r>
        <w:t>HENRIQUE ESTEVAM;</w:t>
      </w:r>
    </w:p>
    <w:p w14:paraId="70F964F1" w14:textId="2A306D96" w:rsidR="00D975E7" w:rsidRDefault="00D975E7" w:rsidP="00D975E7">
      <w:pPr>
        <w:pStyle w:val="PargrafodaLista"/>
        <w:numPr>
          <w:ilvl w:val="0"/>
          <w:numId w:val="1"/>
        </w:numPr>
      </w:pPr>
      <w:r>
        <w:t>JOÃO ALFREDO;</w:t>
      </w:r>
    </w:p>
    <w:p w14:paraId="41883461" w14:textId="1EE8CF70" w:rsidR="00D975E7" w:rsidRPr="0021324D" w:rsidRDefault="00D975E7" w:rsidP="00D975E7">
      <w:pPr>
        <w:pStyle w:val="PargrafodaLista"/>
        <w:numPr>
          <w:ilvl w:val="0"/>
          <w:numId w:val="1"/>
        </w:numPr>
        <w:rPr>
          <w:color w:val="FF0000"/>
        </w:rPr>
      </w:pPr>
      <w:r w:rsidRPr="0021324D">
        <w:rPr>
          <w:color w:val="FF0000"/>
        </w:rPr>
        <w:t>JOÃO PEDRO;</w:t>
      </w:r>
    </w:p>
    <w:p w14:paraId="1BD1E0ED" w14:textId="6D9A9B3C" w:rsidR="00D975E7" w:rsidRDefault="00D975E7" w:rsidP="00D975E7">
      <w:pPr>
        <w:pStyle w:val="PargrafodaLista"/>
        <w:numPr>
          <w:ilvl w:val="0"/>
          <w:numId w:val="1"/>
        </w:numPr>
      </w:pPr>
      <w:r>
        <w:t>MARCELO AUGUSTO;</w:t>
      </w:r>
    </w:p>
    <w:p w14:paraId="1CAF4AC8" w14:textId="5F42455B" w:rsidR="00D975E7" w:rsidRDefault="00D975E7" w:rsidP="00D975E7">
      <w:pPr>
        <w:pStyle w:val="PargrafodaLista"/>
        <w:numPr>
          <w:ilvl w:val="0"/>
          <w:numId w:val="1"/>
        </w:numPr>
      </w:pPr>
      <w:r>
        <w:t>MARCO ANTONIO;</w:t>
      </w:r>
    </w:p>
    <w:p w14:paraId="0C6B97F1" w14:textId="77777777" w:rsidR="00D975E7" w:rsidRDefault="00D975E7" w:rsidP="00D975E7"/>
    <w:p w14:paraId="1A44F9D6" w14:textId="77777777" w:rsidR="00C001E7" w:rsidRDefault="00C001E7" w:rsidP="00C001E7">
      <w:pPr>
        <w:pStyle w:val="Ttulo1"/>
      </w:pPr>
      <w:r w:rsidRPr="0055406B">
        <w:t xml:space="preserve">Objetivos </w:t>
      </w:r>
    </w:p>
    <w:p w14:paraId="633150D8" w14:textId="32F95868" w:rsidR="00C001E7" w:rsidRDefault="00C001E7" w:rsidP="00C001E7"/>
    <w:p w14:paraId="22C14EF9" w14:textId="7ACA6E2F" w:rsidR="00D975E7" w:rsidRPr="0055406B" w:rsidRDefault="0021324D" w:rsidP="00C001E7">
      <w:r>
        <w:t>Definir os requisitos, iniciar os user stories, storyboard e estruturação de diretórios;</w:t>
      </w:r>
    </w:p>
    <w:p w14:paraId="75F760F5" w14:textId="77777777" w:rsidR="00C001E7" w:rsidRPr="0055406B" w:rsidRDefault="00C001E7" w:rsidP="00C001E7"/>
    <w:p w14:paraId="2E4F85D3" w14:textId="77777777" w:rsidR="00C001E7" w:rsidRPr="0055406B" w:rsidRDefault="00C001E7" w:rsidP="00C001E7">
      <w:pPr>
        <w:pStyle w:val="Ttulo1"/>
      </w:pPr>
      <w:r w:rsidRPr="0055406B">
        <w:t>Tópicos discutidos</w:t>
      </w:r>
    </w:p>
    <w:p w14:paraId="3BCDBC01" w14:textId="77777777" w:rsidR="00C001E7" w:rsidRPr="0055406B" w:rsidRDefault="00C001E7" w:rsidP="00C001E7"/>
    <w:p w14:paraId="63B28E24" w14:textId="30DA8302" w:rsidR="0021324D" w:rsidRDefault="0021324D" w:rsidP="00C001E7">
      <w:r>
        <w:t>Levantamento de requisitos, site institucional, nome da empresa, logo da empresa.</w:t>
      </w:r>
    </w:p>
    <w:p w14:paraId="49E0A537" w14:textId="7A192922" w:rsidR="00105D44" w:rsidRPr="0021324D" w:rsidRDefault="00105D44" w:rsidP="00C001E7">
      <w:r>
        <w:t>Discutimos os requisitos do sistema NOC, mais profundamente.</w:t>
      </w:r>
    </w:p>
    <w:p w14:paraId="56C0AE37" w14:textId="77777777" w:rsidR="0021324D" w:rsidRPr="0055406B" w:rsidRDefault="0021324D" w:rsidP="00C001E7"/>
    <w:p w14:paraId="79A9527B" w14:textId="77777777" w:rsidR="00C001E7" w:rsidRPr="0055406B" w:rsidRDefault="00C001E7" w:rsidP="00C001E7">
      <w:pPr>
        <w:pStyle w:val="Ttulo1"/>
      </w:pPr>
      <w:r w:rsidRPr="0055406B">
        <w:t>Ações a serem tomadas</w:t>
      </w:r>
    </w:p>
    <w:tbl>
      <w:tblPr>
        <w:tblW w:w="868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644"/>
        <w:gridCol w:w="1623"/>
        <w:gridCol w:w="1420"/>
      </w:tblGrid>
      <w:tr w:rsidR="00C001E7" w:rsidRPr="00C001E7" w14:paraId="4283D99E" w14:textId="77777777" w:rsidTr="0001430D">
        <w:trPr>
          <w:trHeight w:val="287"/>
        </w:trPr>
        <w:tc>
          <w:tcPr>
            <w:tcW w:w="5644" w:type="dxa"/>
            <w:shd w:val="clear" w:color="auto" w:fill="DBE5F1" w:themeFill="accent1" w:themeFillTint="33"/>
            <w:vAlign w:val="center"/>
          </w:tcPr>
          <w:p w14:paraId="6FCE368F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623" w:type="dxa"/>
            <w:shd w:val="clear" w:color="auto" w:fill="DBE5F1" w:themeFill="accent1" w:themeFillTint="33"/>
            <w:vAlign w:val="center"/>
          </w:tcPr>
          <w:p w14:paraId="55101225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20" w:type="dxa"/>
            <w:shd w:val="clear" w:color="auto" w:fill="DBE5F1" w:themeFill="accent1" w:themeFillTint="33"/>
            <w:vAlign w:val="center"/>
          </w:tcPr>
          <w:p w14:paraId="6494FB91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14:paraId="27693752" w14:textId="77777777" w:rsidTr="0001430D">
        <w:trPr>
          <w:trHeight w:val="574"/>
        </w:trPr>
        <w:tc>
          <w:tcPr>
            <w:tcW w:w="5644" w:type="dxa"/>
            <w:vAlign w:val="center"/>
          </w:tcPr>
          <w:p w14:paraId="57406A79" w14:textId="62323AF4" w:rsidR="00C001E7" w:rsidRPr="00727C66" w:rsidRDefault="0001430D" w:rsidP="00637831">
            <w:pPr>
              <w:pStyle w:val="Tabela"/>
            </w:pPr>
            <w:r>
              <w:t>Desenvolvimento do site institucional</w:t>
            </w:r>
          </w:p>
        </w:tc>
        <w:tc>
          <w:tcPr>
            <w:tcW w:w="1623" w:type="dxa"/>
            <w:vAlign w:val="center"/>
          </w:tcPr>
          <w:p w14:paraId="5D418942" w14:textId="321A4BD4" w:rsidR="00C001E7" w:rsidRPr="00727C66" w:rsidRDefault="0001430D" w:rsidP="00637831">
            <w:pPr>
              <w:pStyle w:val="Tabela"/>
            </w:pPr>
            <w:r>
              <w:t>Marcelo &amp; João Pedro</w:t>
            </w:r>
          </w:p>
        </w:tc>
        <w:tc>
          <w:tcPr>
            <w:tcW w:w="1420" w:type="dxa"/>
            <w:vAlign w:val="center"/>
          </w:tcPr>
          <w:p w14:paraId="363B98FF" w14:textId="7D1FBD3A" w:rsidR="00C001E7" w:rsidRPr="00727C66" w:rsidRDefault="0001430D" w:rsidP="00637831">
            <w:pPr>
              <w:pStyle w:val="Tabela"/>
            </w:pPr>
            <w:r>
              <w:t>4/09/2019</w:t>
            </w:r>
          </w:p>
        </w:tc>
      </w:tr>
      <w:tr w:rsidR="00C001E7" w:rsidRPr="00727C66" w14:paraId="77D0E8CC" w14:textId="77777777" w:rsidTr="0001430D">
        <w:trPr>
          <w:trHeight w:val="287"/>
        </w:trPr>
        <w:tc>
          <w:tcPr>
            <w:tcW w:w="5644" w:type="dxa"/>
            <w:vAlign w:val="center"/>
          </w:tcPr>
          <w:p w14:paraId="0A7BFF9D" w14:textId="2E3ECA22" w:rsidR="00C001E7" w:rsidRPr="00727C66" w:rsidRDefault="0001430D" w:rsidP="00637831">
            <w:pPr>
              <w:pStyle w:val="Tabela"/>
            </w:pPr>
            <w:r>
              <w:t xml:space="preserve">Confecção final da planilha de requisitos </w:t>
            </w:r>
          </w:p>
        </w:tc>
        <w:tc>
          <w:tcPr>
            <w:tcW w:w="1623" w:type="dxa"/>
            <w:vAlign w:val="center"/>
          </w:tcPr>
          <w:p w14:paraId="5209CDB3" w14:textId="38A47B96" w:rsidR="00C001E7" w:rsidRPr="00727C66" w:rsidRDefault="0001430D" w:rsidP="00637831">
            <w:pPr>
              <w:pStyle w:val="Tabela"/>
            </w:pPr>
            <w:r>
              <w:t>Henrique &amp; Alex</w:t>
            </w:r>
          </w:p>
        </w:tc>
        <w:tc>
          <w:tcPr>
            <w:tcW w:w="1420" w:type="dxa"/>
            <w:vAlign w:val="center"/>
          </w:tcPr>
          <w:p w14:paraId="5D25378C" w14:textId="0ECA8134" w:rsidR="00C001E7" w:rsidRPr="00727C66" w:rsidRDefault="0001430D" w:rsidP="00637831">
            <w:pPr>
              <w:pStyle w:val="Tabela"/>
            </w:pPr>
            <w:r>
              <w:t>4/09/2019</w:t>
            </w:r>
          </w:p>
        </w:tc>
      </w:tr>
      <w:tr w:rsidR="00C001E7" w:rsidRPr="00727C66" w14:paraId="27FF2357" w14:textId="77777777" w:rsidTr="0001430D">
        <w:trPr>
          <w:trHeight w:val="590"/>
        </w:trPr>
        <w:tc>
          <w:tcPr>
            <w:tcW w:w="5644" w:type="dxa"/>
            <w:vAlign w:val="center"/>
          </w:tcPr>
          <w:p w14:paraId="247FCC61" w14:textId="2BED9863" w:rsidR="0001430D" w:rsidRPr="00727C66" w:rsidRDefault="0001430D" w:rsidP="00637831">
            <w:pPr>
              <w:pStyle w:val="Tabela"/>
            </w:pPr>
            <w:r>
              <w:t>Estruturação de diretórios e criação de documentos</w:t>
            </w:r>
          </w:p>
        </w:tc>
        <w:tc>
          <w:tcPr>
            <w:tcW w:w="1623" w:type="dxa"/>
            <w:vAlign w:val="center"/>
          </w:tcPr>
          <w:p w14:paraId="55D058DD" w14:textId="693F1037" w:rsidR="00C001E7" w:rsidRPr="00727C66" w:rsidRDefault="0001430D" w:rsidP="00637831">
            <w:pPr>
              <w:pStyle w:val="Tabela"/>
            </w:pPr>
            <w:r>
              <w:t>Marco</w:t>
            </w:r>
          </w:p>
        </w:tc>
        <w:tc>
          <w:tcPr>
            <w:tcW w:w="1420" w:type="dxa"/>
            <w:vAlign w:val="center"/>
          </w:tcPr>
          <w:p w14:paraId="34EDF5E5" w14:textId="3D79C669" w:rsidR="0001430D" w:rsidRPr="00727C66" w:rsidRDefault="0001430D" w:rsidP="00637831">
            <w:pPr>
              <w:pStyle w:val="Tabela"/>
            </w:pPr>
            <w:r>
              <w:t>4/09/2019</w:t>
            </w:r>
          </w:p>
        </w:tc>
      </w:tr>
      <w:tr w:rsidR="0001430D" w:rsidRPr="00727C66" w14:paraId="1C336422" w14:textId="77777777" w:rsidTr="0001430D">
        <w:trPr>
          <w:trHeight w:val="590"/>
        </w:trPr>
        <w:tc>
          <w:tcPr>
            <w:tcW w:w="5644" w:type="dxa"/>
            <w:vAlign w:val="center"/>
          </w:tcPr>
          <w:p w14:paraId="3D441F1F" w14:textId="0C23907D" w:rsidR="0001430D" w:rsidRDefault="0001430D" w:rsidP="00637831">
            <w:pPr>
              <w:pStyle w:val="Tabela"/>
            </w:pPr>
            <w:r>
              <w:t>StoryBoard</w:t>
            </w:r>
          </w:p>
        </w:tc>
        <w:tc>
          <w:tcPr>
            <w:tcW w:w="1623" w:type="dxa"/>
            <w:vAlign w:val="center"/>
          </w:tcPr>
          <w:p w14:paraId="796AC026" w14:textId="2D42B919" w:rsidR="0001430D" w:rsidRDefault="0001430D" w:rsidP="00637831">
            <w:pPr>
              <w:pStyle w:val="Tabela"/>
            </w:pPr>
            <w:r>
              <w:t>João Alfredo</w:t>
            </w:r>
          </w:p>
        </w:tc>
        <w:tc>
          <w:tcPr>
            <w:tcW w:w="1420" w:type="dxa"/>
            <w:vAlign w:val="center"/>
          </w:tcPr>
          <w:p w14:paraId="0F5A747C" w14:textId="73C3BC16" w:rsidR="0001430D" w:rsidRDefault="0001430D" w:rsidP="00637831">
            <w:pPr>
              <w:pStyle w:val="Tabela"/>
            </w:pPr>
            <w:r>
              <w:t>4/09/2019</w:t>
            </w:r>
          </w:p>
        </w:tc>
      </w:tr>
      <w:tr w:rsidR="0001430D" w:rsidRPr="00727C66" w14:paraId="7D6A1E7F" w14:textId="77777777" w:rsidTr="0001430D">
        <w:trPr>
          <w:trHeight w:val="590"/>
        </w:trPr>
        <w:tc>
          <w:tcPr>
            <w:tcW w:w="5644" w:type="dxa"/>
            <w:vAlign w:val="center"/>
          </w:tcPr>
          <w:p w14:paraId="1501268E" w14:textId="772E5D3D" w:rsidR="0001430D" w:rsidRDefault="0001430D" w:rsidP="00637831">
            <w:pPr>
              <w:pStyle w:val="Tabela"/>
            </w:pPr>
            <w:r>
              <w:t>User Stories</w:t>
            </w:r>
          </w:p>
        </w:tc>
        <w:tc>
          <w:tcPr>
            <w:tcW w:w="1623" w:type="dxa"/>
            <w:vAlign w:val="center"/>
          </w:tcPr>
          <w:p w14:paraId="6830CBC2" w14:textId="6CD495C1" w:rsidR="0001430D" w:rsidRDefault="0001430D" w:rsidP="00637831">
            <w:pPr>
              <w:pStyle w:val="Tabela"/>
            </w:pPr>
            <w:r>
              <w:t>Marco</w:t>
            </w:r>
          </w:p>
        </w:tc>
        <w:tc>
          <w:tcPr>
            <w:tcW w:w="1420" w:type="dxa"/>
            <w:vAlign w:val="center"/>
          </w:tcPr>
          <w:p w14:paraId="3305B7D4" w14:textId="76A665A7" w:rsidR="0001430D" w:rsidRDefault="0001430D" w:rsidP="00637831">
            <w:pPr>
              <w:pStyle w:val="Tabela"/>
            </w:pPr>
            <w:r>
              <w:t>4/09/2019</w:t>
            </w:r>
          </w:p>
        </w:tc>
      </w:tr>
      <w:tr w:rsidR="0001430D" w:rsidRPr="00727C66" w14:paraId="43A69526" w14:textId="77777777" w:rsidTr="0001430D">
        <w:trPr>
          <w:trHeight w:val="590"/>
        </w:trPr>
        <w:tc>
          <w:tcPr>
            <w:tcW w:w="5644" w:type="dxa"/>
            <w:vAlign w:val="center"/>
          </w:tcPr>
          <w:p w14:paraId="635B46DB" w14:textId="22D5015E" w:rsidR="0001430D" w:rsidRDefault="0001430D" w:rsidP="00637831">
            <w:pPr>
              <w:pStyle w:val="Tabela"/>
            </w:pPr>
            <w:r>
              <w:t>Finalização do logo</w:t>
            </w:r>
          </w:p>
        </w:tc>
        <w:tc>
          <w:tcPr>
            <w:tcW w:w="1623" w:type="dxa"/>
            <w:vAlign w:val="center"/>
          </w:tcPr>
          <w:p w14:paraId="3FBA3D97" w14:textId="3364B3A9" w:rsidR="0001430D" w:rsidRDefault="0001430D" w:rsidP="00637831">
            <w:pPr>
              <w:pStyle w:val="Tabela"/>
            </w:pPr>
            <w:r>
              <w:t>Marcelo &amp; João Pedro</w:t>
            </w:r>
          </w:p>
        </w:tc>
        <w:tc>
          <w:tcPr>
            <w:tcW w:w="1420" w:type="dxa"/>
            <w:vAlign w:val="center"/>
          </w:tcPr>
          <w:p w14:paraId="66D99143" w14:textId="7758F1C1" w:rsidR="0001430D" w:rsidRDefault="0001430D" w:rsidP="00637831">
            <w:pPr>
              <w:pStyle w:val="Tabela"/>
            </w:pPr>
            <w:r>
              <w:t>4/09/2019</w:t>
            </w:r>
          </w:p>
        </w:tc>
      </w:tr>
    </w:tbl>
    <w:p w14:paraId="01FB8F96" w14:textId="77777777" w:rsidR="00C001E7" w:rsidRPr="00727C66" w:rsidRDefault="00C001E7" w:rsidP="00C001E7"/>
    <w:p w14:paraId="2AC00BD7" w14:textId="77777777" w:rsidR="00C001E7" w:rsidRPr="00727C66" w:rsidRDefault="00C001E7" w:rsidP="00C001E7">
      <w:pPr>
        <w:pStyle w:val="Ttulo1"/>
      </w:pPr>
      <w:r w:rsidRPr="00727C66">
        <w:lastRenderedPageBreak/>
        <w:t>Próxima reunião do projeto</w:t>
      </w:r>
    </w:p>
    <w:p w14:paraId="2493003D" w14:textId="77777777" w:rsidR="00C001E7" w:rsidRPr="00727C66" w:rsidRDefault="00C001E7" w:rsidP="00C001E7"/>
    <w:p w14:paraId="367CF96E" w14:textId="69570C1D" w:rsidR="00C001E7" w:rsidRDefault="00CF7DBB" w:rsidP="00C001E7">
      <w:r>
        <w:t>Definição dos Próximos passos, Definição de Sprints e lapidamento dos entregáveis</w:t>
      </w:r>
    </w:p>
    <w:p w14:paraId="69FEBFC8" w14:textId="77777777" w:rsidR="0001430D" w:rsidRPr="00727C66" w:rsidRDefault="0001430D" w:rsidP="00C001E7"/>
    <w:p w14:paraId="7379BF8F" w14:textId="77777777" w:rsidR="00C001E7" w:rsidRPr="00727C66" w:rsidRDefault="00C001E7" w:rsidP="00C001E7">
      <w:pPr>
        <w:pStyle w:val="Ttulo1"/>
      </w:pPr>
      <w:r w:rsidRPr="00727C66">
        <w:t>Informações adicionais</w:t>
      </w:r>
    </w:p>
    <w:p w14:paraId="20B6BF8C" w14:textId="77777777" w:rsidR="00C001E7" w:rsidRDefault="00C001E7" w:rsidP="00C001E7"/>
    <w:p w14:paraId="6E3D5C42" w14:textId="2FA13402" w:rsidR="00CF7DBB" w:rsidRPr="00B36F73" w:rsidRDefault="00CF7DBB" w:rsidP="00CF7DBB">
      <w:pPr>
        <w:pStyle w:val="PargrafodaLista"/>
        <w:numPr>
          <w:ilvl w:val="0"/>
          <w:numId w:val="3"/>
        </w:numPr>
      </w:pPr>
      <w:r>
        <w:t>João Pedro, não veio para o Open Lab;</w:t>
      </w:r>
    </w:p>
    <w:p w14:paraId="123E5B31" w14:textId="77777777" w:rsidR="008843C9" w:rsidRDefault="008843C9" w:rsidP="003D377B"/>
    <w:p w14:paraId="7D3D29B5" w14:textId="77777777" w:rsidR="008843C9" w:rsidRDefault="008843C9" w:rsidP="003D377B"/>
    <w:p w14:paraId="2E760CD3" w14:textId="77777777"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14:paraId="28D3C0C2" w14:textId="77777777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01D6CF1A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14:paraId="229D60D3" w14:textId="77777777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E96A1AD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53C55A77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552C614B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14:paraId="3429D364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0A984BAF" w14:textId="77777777"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14:paraId="0F9C2190" w14:textId="5E962357" w:rsidR="003420BA" w:rsidRPr="00C52528" w:rsidRDefault="00CF7DBB" w:rsidP="00A518D6">
            <w:r>
              <w:t>Bandtec</w:t>
            </w:r>
          </w:p>
        </w:tc>
        <w:tc>
          <w:tcPr>
            <w:tcW w:w="2268" w:type="dxa"/>
            <w:vAlign w:val="center"/>
          </w:tcPr>
          <w:p w14:paraId="73C0527F" w14:textId="1154C8A7" w:rsidR="003420BA" w:rsidRPr="00C52528" w:rsidRDefault="00CF7DBB" w:rsidP="00A518D6">
            <w:r>
              <w:t>Marco</w:t>
            </w:r>
          </w:p>
        </w:tc>
      </w:tr>
      <w:tr w:rsidR="003420BA" w:rsidRPr="00C52528" w14:paraId="08922019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439F638B" w14:textId="77777777"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14:paraId="54BA9885" w14:textId="4EF92A3F" w:rsidR="003420BA" w:rsidRPr="00C52528" w:rsidRDefault="00CF7DBB" w:rsidP="00A518D6">
            <w:r>
              <w:t>Marco</w:t>
            </w:r>
          </w:p>
        </w:tc>
        <w:tc>
          <w:tcPr>
            <w:tcW w:w="2268" w:type="dxa"/>
            <w:vAlign w:val="center"/>
          </w:tcPr>
          <w:p w14:paraId="157A1C08" w14:textId="094B5516" w:rsidR="003420BA" w:rsidRPr="00C52528" w:rsidRDefault="00CF7DBB" w:rsidP="00A518D6">
            <w:r>
              <w:t>Marco</w:t>
            </w:r>
            <w:bookmarkStart w:id="0" w:name="_GoBack"/>
            <w:bookmarkEnd w:id="0"/>
          </w:p>
        </w:tc>
      </w:tr>
      <w:tr w:rsidR="00A83F49" w:rsidRPr="00C52528" w14:paraId="4F34B33B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68E6139B" w14:textId="77777777" w:rsidR="00A83F49" w:rsidRDefault="00A83F49" w:rsidP="00A518D6">
            <w:pPr>
              <w:pStyle w:val="Tabela"/>
            </w:pPr>
          </w:p>
        </w:tc>
        <w:tc>
          <w:tcPr>
            <w:tcW w:w="3969" w:type="dxa"/>
            <w:vAlign w:val="center"/>
          </w:tcPr>
          <w:p w14:paraId="5D8B07CF" w14:textId="77777777" w:rsidR="00A83F49" w:rsidRPr="00C52528" w:rsidRDefault="00A83F49" w:rsidP="00A518D6"/>
        </w:tc>
        <w:tc>
          <w:tcPr>
            <w:tcW w:w="2268" w:type="dxa"/>
            <w:vAlign w:val="center"/>
          </w:tcPr>
          <w:p w14:paraId="39B77C9F" w14:textId="77777777" w:rsidR="00A83F49" w:rsidRPr="00C52528" w:rsidRDefault="00A83F49" w:rsidP="00A518D6"/>
        </w:tc>
      </w:tr>
    </w:tbl>
    <w:p w14:paraId="33CCC59C" w14:textId="77777777" w:rsidR="003420BA" w:rsidRDefault="003420BA" w:rsidP="003420BA"/>
    <w:p w14:paraId="51C5D015" w14:textId="77777777" w:rsidR="008843C9" w:rsidRDefault="008843C9" w:rsidP="008843C9"/>
    <w:p w14:paraId="2CCC8A60" w14:textId="77777777"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F8105" w14:textId="77777777" w:rsidR="003F2927" w:rsidRDefault="003F2927" w:rsidP="005E1593">
      <w:r>
        <w:separator/>
      </w:r>
    </w:p>
  </w:endnote>
  <w:endnote w:type="continuationSeparator" w:id="0">
    <w:p w14:paraId="1C063F53" w14:textId="77777777" w:rsidR="003F2927" w:rsidRDefault="003F292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267EE2E5" w14:textId="77777777" w:rsidTr="00B47AB7">
      <w:trPr>
        <w:jc w:val="center"/>
      </w:trPr>
      <w:tc>
        <w:tcPr>
          <w:tcW w:w="2740" w:type="dxa"/>
          <w:vAlign w:val="center"/>
        </w:tcPr>
        <w:p w14:paraId="2E434C1B" w14:textId="77777777" w:rsidR="006419CA" w:rsidRPr="006419CA" w:rsidRDefault="006419CA" w:rsidP="00B47AB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66CB761B" w14:textId="77777777" w:rsidR="006419CA" w:rsidRPr="006419CA" w:rsidRDefault="006419CA" w:rsidP="00B47AB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14:paraId="08A1628D" w14:textId="77777777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6CD3330C" w14:textId="77777777" w:rsidR="00B47AB7" w:rsidRPr="006419CA" w:rsidRDefault="00B47AB7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D5A349D" w14:textId="77777777" w:rsidR="00B47AB7" w:rsidRPr="006419CA" w:rsidRDefault="003F2927" w:rsidP="00B47AB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http://escritoriodeprojetos.com.br</w:t>
            </w:r>
          </w:hyperlink>
        </w:p>
      </w:tc>
    </w:tr>
  </w:tbl>
  <w:p w14:paraId="324E63E9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9B5A9" w14:textId="77777777" w:rsidR="003F2927" w:rsidRDefault="003F2927" w:rsidP="005E1593">
      <w:r>
        <w:separator/>
      </w:r>
    </w:p>
  </w:footnote>
  <w:footnote w:type="continuationSeparator" w:id="0">
    <w:p w14:paraId="029E0FC0" w14:textId="77777777" w:rsidR="003F2927" w:rsidRDefault="003F292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14:paraId="454F5E32" w14:textId="77777777" w:rsidTr="00B47AB7">
      <w:trPr>
        <w:trHeight w:val="567"/>
        <w:jc w:val="center"/>
      </w:trPr>
      <w:tc>
        <w:tcPr>
          <w:tcW w:w="6492" w:type="dxa"/>
          <w:vAlign w:val="center"/>
        </w:tcPr>
        <w:p w14:paraId="78F551F0" w14:textId="23AA3A86" w:rsidR="00B47AB7" w:rsidRPr="003420BA" w:rsidRDefault="00D975E7" w:rsidP="005E1593">
          <w:pPr>
            <w:pStyle w:val="Cabealho"/>
            <w:rPr>
              <w:sz w:val="22"/>
              <w:szCs w:val="22"/>
            </w:rPr>
          </w:pPr>
          <w:r>
            <w:t>.SYS 2º Open Lab</w:t>
          </w:r>
        </w:p>
      </w:tc>
      <w:tc>
        <w:tcPr>
          <w:tcW w:w="1956" w:type="dxa"/>
          <w:vMerge w:val="restart"/>
          <w:vAlign w:val="center"/>
        </w:tcPr>
        <w:p w14:paraId="765566A2" w14:textId="77777777"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5ECD1FE5" wp14:editId="7E4D8EB2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14:paraId="6E5B7780" w14:textId="77777777" w:rsidTr="00B47AB7">
      <w:trPr>
        <w:trHeight w:val="567"/>
        <w:jc w:val="center"/>
      </w:trPr>
      <w:tc>
        <w:tcPr>
          <w:tcW w:w="6492" w:type="dxa"/>
          <w:vAlign w:val="center"/>
        </w:tcPr>
        <w:p w14:paraId="10DD7C0F" w14:textId="460991F9" w:rsidR="00B47AB7" w:rsidRPr="003420BA" w:rsidRDefault="00D975E7" w:rsidP="002D679E">
          <w:pPr>
            <w:pStyle w:val="Cabealho"/>
            <w:rPr>
              <w:sz w:val="22"/>
              <w:szCs w:val="22"/>
            </w:rPr>
          </w:pPr>
          <w:r>
            <w:t>MPSYS</w:t>
          </w:r>
        </w:p>
      </w:tc>
      <w:tc>
        <w:tcPr>
          <w:tcW w:w="1956" w:type="dxa"/>
          <w:vMerge/>
          <w:vAlign w:val="center"/>
        </w:tcPr>
        <w:p w14:paraId="1BED0166" w14:textId="77777777" w:rsidR="00B47AB7" w:rsidRPr="00A10908" w:rsidRDefault="00B47AB7" w:rsidP="002D679E">
          <w:pPr>
            <w:pStyle w:val="Cabealho"/>
            <w:rPr>
              <w:b/>
            </w:rPr>
          </w:pPr>
        </w:p>
      </w:tc>
    </w:tr>
  </w:tbl>
  <w:p w14:paraId="46045459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7B91"/>
    <w:multiLevelType w:val="hybridMultilevel"/>
    <w:tmpl w:val="9170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318DE"/>
    <w:multiLevelType w:val="hybridMultilevel"/>
    <w:tmpl w:val="5A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63244"/>
    <w:multiLevelType w:val="hybridMultilevel"/>
    <w:tmpl w:val="1DB2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E7"/>
    <w:rsid w:val="00007F9A"/>
    <w:rsid w:val="0001430D"/>
    <w:rsid w:val="00065D9E"/>
    <w:rsid w:val="00067A27"/>
    <w:rsid w:val="000E2853"/>
    <w:rsid w:val="00105D44"/>
    <w:rsid w:val="001D497F"/>
    <w:rsid w:val="001F03B2"/>
    <w:rsid w:val="001F3D30"/>
    <w:rsid w:val="0021324D"/>
    <w:rsid w:val="00274187"/>
    <w:rsid w:val="0032565B"/>
    <w:rsid w:val="00331443"/>
    <w:rsid w:val="00341B09"/>
    <w:rsid w:val="003420BA"/>
    <w:rsid w:val="0034544C"/>
    <w:rsid w:val="00365B3F"/>
    <w:rsid w:val="00377A7D"/>
    <w:rsid w:val="003A03F8"/>
    <w:rsid w:val="003D377B"/>
    <w:rsid w:val="003F2927"/>
    <w:rsid w:val="0042609D"/>
    <w:rsid w:val="00472D2E"/>
    <w:rsid w:val="004B2855"/>
    <w:rsid w:val="004B60F1"/>
    <w:rsid w:val="0055540E"/>
    <w:rsid w:val="005E1593"/>
    <w:rsid w:val="005F487B"/>
    <w:rsid w:val="006142FB"/>
    <w:rsid w:val="006419CA"/>
    <w:rsid w:val="00663704"/>
    <w:rsid w:val="006A233C"/>
    <w:rsid w:val="006F5509"/>
    <w:rsid w:val="00743E89"/>
    <w:rsid w:val="007A054B"/>
    <w:rsid w:val="00842903"/>
    <w:rsid w:val="00871E89"/>
    <w:rsid w:val="008843C9"/>
    <w:rsid w:val="00927B8B"/>
    <w:rsid w:val="00A83F49"/>
    <w:rsid w:val="00AE1992"/>
    <w:rsid w:val="00B30ED2"/>
    <w:rsid w:val="00B36089"/>
    <w:rsid w:val="00B47AB7"/>
    <w:rsid w:val="00BB7802"/>
    <w:rsid w:val="00C001E7"/>
    <w:rsid w:val="00C52528"/>
    <w:rsid w:val="00C81355"/>
    <w:rsid w:val="00CE2B3B"/>
    <w:rsid w:val="00CF21E7"/>
    <w:rsid w:val="00CF7DBB"/>
    <w:rsid w:val="00D07D07"/>
    <w:rsid w:val="00D37957"/>
    <w:rsid w:val="00D975E7"/>
    <w:rsid w:val="00DF47C0"/>
    <w:rsid w:val="00E34C15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031A2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B47AB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B47AB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9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D6"/>
    <w:rsid w:val="00285CFE"/>
    <w:rsid w:val="0076168B"/>
    <w:rsid w:val="00933E9A"/>
    <w:rsid w:val="00B74FDA"/>
    <w:rsid w:val="00C41EB0"/>
    <w:rsid w:val="00CE5611"/>
    <w:rsid w:val="00D32FD6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530025b846b757239230ee9053be16e1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2254a4aead5832002d2352349de8aba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F4D4D-A5A7-4704-8C86-19BFDF6C8056}"/>
</file>

<file path=customXml/itemProps2.xml><?xml version="1.0" encoding="utf-8"?>
<ds:datastoreItem xmlns:ds="http://schemas.openxmlformats.org/officeDocument/2006/customXml" ds:itemID="{F53CEACC-CA78-4462-BD0C-9C8AB948EFDA}"/>
</file>

<file path=customXml/itemProps3.xml><?xml version="1.0" encoding="utf-8"?>
<ds:datastoreItem xmlns:ds="http://schemas.openxmlformats.org/officeDocument/2006/customXml" ds:itemID="{9038EA52-DD0A-4A5B-A673-19395D9EA6D7}"/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PMO Escritório de Projetos</Company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dc:creator>eduardo@escritoriodeprojetos.com.br</dc:creator>
  <cp:keywords>Template Gerenciamento de Projetos</cp:keywords>
  <dc:description>http://www.escritoriodeprojetos.com.br</dc:description>
  <cp:lastModifiedBy>MARCO ANTÔNIO MORAIS ROVER</cp:lastModifiedBy>
  <cp:revision>3</cp:revision>
  <dcterms:created xsi:type="dcterms:W3CDTF">2019-08-30T20:27:00Z</dcterms:created>
  <dcterms:modified xsi:type="dcterms:W3CDTF">2019-08-30T23:33:00Z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